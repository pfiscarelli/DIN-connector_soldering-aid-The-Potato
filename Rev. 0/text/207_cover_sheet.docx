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5C22" w:rsidRDefault="008F6B35" w:rsidP="00D20149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3352800" cy="1066800"/>
            <wp:effectExtent l="0" t="0" r="0" b="0"/>
            <wp:docPr id="195789077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A7C77B9C5AD04844A3F326E14AD84215"/>
        </w:placeholder>
      </w:sdtPr>
      <w:sdtEndPr>
        <w:rPr>
          <w:sz w:val="48"/>
          <w:szCs w:val="48"/>
        </w:rPr>
      </w:sdtEndPr>
      <w:sdtContent>
        <w:p w:rsidR="00D20149" w:rsidRPr="00950B62" w:rsidRDefault="00216F69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 xml:space="preserve">DIN </w:t>
          </w:r>
          <w:r w:rsidR="008F6B35">
            <w:rPr>
              <w:b/>
              <w:bCs/>
              <w:sz w:val="36"/>
              <w:szCs w:val="36"/>
              <w:lang w:val="en-US"/>
            </w:rPr>
            <w:t>C</w:t>
          </w:r>
          <w:r>
            <w:rPr>
              <w:b/>
              <w:bCs/>
              <w:sz w:val="36"/>
              <w:szCs w:val="36"/>
              <w:lang w:val="en-US"/>
            </w:rPr>
            <w:t>onnector Soldering-Aid: The Potato</w:t>
          </w:r>
        </w:p>
      </w:sdtContent>
    </w:sdt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216F69">
        <w:rPr>
          <w:sz w:val="36"/>
          <w:szCs w:val="36"/>
          <w:lang w:val="en-US"/>
        </w:rPr>
        <w:t>207</w:t>
      </w:r>
    </w:p>
    <w:p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216F69">
        <w:rPr>
          <w:sz w:val="36"/>
          <w:szCs w:val="36"/>
          <w:lang w:val="en-US"/>
        </w:rPr>
        <w:t>0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216F69">
        <w:rPr>
          <w:sz w:val="36"/>
          <w:szCs w:val="36"/>
          <w:lang w:val="en-US"/>
        </w:rPr>
        <w:t>26.03.2023</w:t>
      </w: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69"/>
    <w:rsid w:val="00216F69"/>
    <w:rsid w:val="00394953"/>
    <w:rsid w:val="0070552A"/>
    <w:rsid w:val="007D5C22"/>
    <w:rsid w:val="008F6B35"/>
    <w:rsid w:val="00923FE4"/>
    <w:rsid w:val="00950B62"/>
    <w:rsid w:val="009A38BA"/>
    <w:rsid w:val="00B510DA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75C7"/>
  <w15:chartTrackingRefBased/>
  <w15:docId w15:val="{4C08E3E3-F2FC-4E6F-8B96-66DE1EF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C77B9C5AD04844A3F326E14AD842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FDEC25-7D58-4AD3-9056-BE915057F384}"/>
      </w:docPartPr>
      <w:docPartBody>
        <w:p w:rsidR="00000000" w:rsidRDefault="00E60933">
          <w:pPr>
            <w:pStyle w:val="A7C77B9C5AD04844A3F326E14AD84215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7C77B9C5AD04844A3F326E14AD84215">
    <w:name w:val="A7C77B9C5AD04844A3F326E14AD84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D50C1-E936-487E-8BAD-080F779AD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1</cp:revision>
  <dcterms:created xsi:type="dcterms:W3CDTF">2023-04-10T12:16:00Z</dcterms:created>
  <dcterms:modified xsi:type="dcterms:W3CDTF">2023-04-10T12:37:00Z</dcterms:modified>
</cp:coreProperties>
</file>